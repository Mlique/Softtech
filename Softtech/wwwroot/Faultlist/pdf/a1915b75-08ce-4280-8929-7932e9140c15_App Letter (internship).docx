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F1A2" w14:textId="5534B155" w:rsidR="00807E0B" w:rsidRDefault="006374C3">
      <w:pPr>
        <w:pStyle w:val="Date"/>
      </w:pPr>
      <w:r>
        <w:rPr>
          <w:noProof/>
          <w14:ligatures w14:val="none"/>
          <w14:numForm w14:val="default"/>
          <w14:numSpacing w14:val="default"/>
          <w14:cntxtAlts w14:val="0"/>
        </w:rPr>
        <mc:AlternateContent>
          <mc:Choice Requires="wpg">
            <w:drawing>
              <wp:anchor distT="0" distB="2743200" distL="91440" distR="91440" simplePos="0" relativeHeight="251677696" behindDoc="0" locked="0" layoutInCell="1" allowOverlap="1" wp14:anchorId="54F64E37" wp14:editId="22CC9F0C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56"/>
                                  <w:szCs w:val="56"/>
                                </w:rPr>
                                <w:alias w:val="Your Name"/>
                                <w:tag w:val=""/>
                                <w:id w:val="177164487"/>
                                <w:placeholder>
                                  <w:docPart w:val="76685A90055D4C12A7F7F6A2059C450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13379773" w14:textId="5BADDE57" w:rsidR="00807E0B" w:rsidRPr="008A1FDD" w:rsidRDefault="005372A5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 xml:space="preserve">Ntomboxolo </w:t>
                                  </w:r>
                                  <w:proofErr w:type="spellStart"/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Mtsolong</w:t>
                                  </w:r>
                                  <w:proofErr w:type="spellEnd"/>
                                </w:p>
                              </w:sdtContent>
                            </w:sdt>
                            <w:p w14:paraId="56B9E11B" w14:textId="39877821" w:rsidR="00807E0B" w:rsidRDefault="008A1FDD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Software Development (Intern)</w:t>
                              </w:r>
                            </w:p>
                            <w:p w14:paraId="33FDA9D7" w14:textId="236E5E89" w:rsidR="00807E0B" w:rsidRDefault="00807E0B" w:rsidP="008A1FDD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tag w:val="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5B4F84B6" w14:textId="26DFB732" w:rsidR="00807E0B" w:rsidRDefault="005372A5">
                                  <w:r>
                                    <w:t xml:space="preserve">05 </w:t>
                                  </w:r>
                                  <w:proofErr w:type="spellStart"/>
                                  <w:r>
                                    <w:t>Rholohlahla</w:t>
                                  </w:r>
                                  <w:proofErr w:type="spellEnd"/>
                                  <w:r>
                                    <w:t xml:space="preserve"> Street</w:t>
                                  </w:r>
                                  <w:r>
                                    <w:br/>
                                    <w:t xml:space="preserve">Knysna </w:t>
                                  </w:r>
                                  <w:r>
                                    <w:br/>
                                    <w:t>6571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14A32C50" w14:textId="1E99FE5F" w:rsidR="00807E0B" w:rsidRDefault="005372A5">
                                  <w:pPr>
                                    <w:pStyle w:val="ContactInfo"/>
                                  </w:pPr>
                                  <w:r>
                                    <w:t>0711251700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52E7A5A5" w14:textId="2D286561" w:rsidR="00807E0B" w:rsidRDefault="005372A5">
                                  <w:pPr>
                                    <w:pStyle w:val="ContactInfo"/>
                                  </w:pPr>
                                  <w:r>
                                    <w:t>ntomboxolomtsolongo@gmail.com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1BCA87B5" w14:textId="254B0878" w:rsidR="00807E0B" w:rsidRDefault="005372A5">
                                  <w:pPr>
                                    <w:pStyle w:val="ContactInfo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54F64E37" id="Group 1" o:spid="_x0000_s1026" alt="Contact Info" style="position:absolute;margin-left:0;margin-top:0;width:149.75pt;height:684pt;z-index:251677696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sz w:val="56"/>
                            <w:szCs w:val="56"/>
                          </w:rPr>
                          <w:alias w:val="Your Name"/>
                          <w:tag w:val=""/>
                          <w:id w:val="177164487"/>
                          <w:placeholder>
                            <w:docPart w:val="76685A90055D4C12A7F7F6A2059C4504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13379773" w14:textId="5BADDE57" w:rsidR="00807E0B" w:rsidRPr="008A1FDD" w:rsidRDefault="005372A5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Ntomboxolo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Mtsolong</w:t>
                            </w:r>
                            <w:proofErr w:type="spellEnd"/>
                          </w:p>
                        </w:sdtContent>
                      </w:sdt>
                      <w:p w14:paraId="56B9E11B" w14:textId="39877821" w:rsidR="00807E0B" w:rsidRDefault="008A1FDD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Software Development (Intern)</w:t>
                        </w:r>
                      </w:p>
                      <w:p w14:paraId="33FDA9D7" w14:textId="236E5E89" w:rsidR="00807E0B" w:rsidRDefault="00807E0B" w:rsidP="008A1FDD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tag w:val="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5B4F84B6" w14:textId="26DFB732" w:rsidR="00807E0B" w:rsidRDefault="005372A5">
                            <w:r>
                              <w:t xml:space="preserve">05 </w:t>
                            </w:r>
                            <w:proofErr w:type="spellStart"/>
                            <w:r>
                              <w:t>Rholohlahla</w:t>
                            </w:r>
                            <w:proofErr w:type="spellEnd"/>
                            <w:r>
                              <w:t xml:space="preserve"> Street</w:t>
                            </w:r>
                            <w:r>
                              <w:br/>
                              <w:t xml:space="preserve">Knysna </w:t>
                            </w:r>
                            <w:r>
                              <w:br/>
                              <w:t>6571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14:paraId="14A32C50" w14:textId="1E99FE5F" w:rsidR="00807E0B" w:rsidRDefault="005372A5">
                            <w:pPr>
                              <w:pStyle w:val="ContactInfo"/>
                            </w:pPr>
                            <w:r>
                              <w:t>0711251700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14:paraId="52E7A5A5" w14:textId="2D286561" w:rsidR="00807E0B" w:rsidRDefault="005372A5">
                            <w:pPr>
                              <w:pStyle w:val="ContactInfo"/>
                            </w:pPr>
                            <w:r>
                              <w:t>ntomboxolomtsolongo@gmail.com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14:paraId="1BCA87B5" w14:textId="254B0878" w:rsidR="00807E0B" w:rsidRDefault="005372A5">
                            <w:pPr>
                              <w:pStyle w:val="ContactInfo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sdt>
        <w:sdtPr>
          <w:id w:val="-80211151"/>
          <w:placeholder>
            <w:docPart w:val="DEF3C2501CA74B79BDA1A1CB35A09A05"/>
          </w:placeholder>
          <w:date w:fullDate="2019-12-2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8A1FDD">
            <w:t>December 20, 2019</w:t>
          </w:r>
        </w:sdtContent>
      </w:sdt>
    </w:p>
    <w:p w14:paraId="1864AB5F" w14:textId="77777777" w:rsidR="00807E0B" w:rsidRDefault="006374C3">
      <w:pPr>
        <w:pStyle w:val="Recipient"/>
      </w:pPr>
      <w:sdt>
        <w:sdtPr>
          <w:id w:val="1085264987"/>
          <w:placeholder>
            <w:docPart w:val="4402447601D040DFAE33F322E60CC69B"/>
          </w:placeholder>
          <w:temporary/>
          <w:showingPlcHdr/>
          <w15:appearance w15:val="hidden"/>
          <w:text/>
        </w:sdtPr>
        <w:sdtEndPr/>
        <w:sdtContent>
          <w:r>
            <w:t>[Recipient Name]</w:t>
          </w:r>
        </w:sdtContent>
      </w:sdt>
    </w:p>
    <w:p w14:paraId="690F14FB" w14:textId="77777777" w:rsidR="00807E0B" w:rsidRDefault="006374C3">
      <w:pPr>
        <w:pStyle w:val="Recipient"/>
      </w:pPr>
      <w:sdt>
        <w:sdtPr>
          <w:id w:val="-1189296398"/>
          <w:placeholder>
            <w:docPart w:val="9454507868A84AB998AE8BC4360FD535"/>
          </w:placeholder>
          <w:temporary/>
          <w:showingPlcHdr/>
          <w15:appearance w15:val="hidden"/>
          <w:text/>
        </w:sdtPr>
        <w:sdtEndPr/>
        <w:sdtContent>
          <w:r>
            <w:t>[Title]</w:t>
          </w:r>
        </w:sdtContent>
      </w:sdt>
    </w:p>
    <w:p w14:paraId="02A4C73D" w14:textId="77777777" w:rsidR="00807E0B" w:rsidRDefault="006374C3">
      <w:pPr>
        <w:pStyle w:val="Recipient"/>
      </w:pPr>
      <w:sdt>
        <w:sdtPr>
          <w:id w:val="-1336061025"/>
          <w:placeholder>
            <w:docPart w:val="78472F21A4FD4CDDA28D35E3F199FCA8"/>
          </w:placeholder>
          <w:temporary/>
          <w:showingPlcHdr/>
          <w15:appearance w15:val="hidden"/>
          <w:text/>
        </w:sdtPr>
        <w:sdtEndPr/>
        <w:sdtContent>
          <w:r>
            <w:t>[Company Name]</w:t>
          </w:r>
        </w:sdtContent>
      </w:sdt>
    </w:p>
    <w:p w14:paraId="067C31C6" w14:textId="77777777" w:rsidR="00807E0B" w:rsidRDefault="006374C3">
      <w:pPr>
        <w:pStyle w:val="Recipient"/>
        <w:tabs>
          <w:tab w:val="left" w:pos="4380"/>
        </w:tabs>
      </w:pPr>
      <w:sdt>
        <w:sdtPr>
          <w:id w:val="840900122"/>
          <w:placeholder>
            <w:docPart w:val="C97A94D8A5554751B1FB996BDCE95300"/>
          </w:placeholder>
          <w:temporary/>
          <w:showingPlcHdr/>
          <w15:appearance w15:val="hidden"/>
          <w:text/>
        </w:sdtPr>
        <w:sdtEndPr/>
        <w:sdtContent>
          <w:r>
            <w:t>[Street Address]</w:t>
          </w:r>
        </w:sdtContent>
      </w:sdt>
    </w:p>
    <w:p w14:paraId="658E3EC3" w14:textId="77777777" w:rsidR="00807E0B" w:rsidRDefault="006374C3">
      <w:pPr>
        <w:pStyle w:val="Recipient"/>
      </w:pPr>
      <w:sdt>
        <w:sdtPr>
          <w:id w:val="-1247187982"/>
          <w:placeholder>
            <w:docPart w:val="B170926B7D45433EBCFCE9F1901AE66D"/>
          </w:placeholder>
          <w:temporary/>
          <w:showingPlcHdr/>
          <w15:appearance w15:val="hidden"/>
          <w:text/>
        </w:sdtPr>
        <w:sdtEndPr/>
        <w:sdtContent>
          <w:r>
            <w:t xml:space="preserve">[City, ST Zip </w:t>
          </w:r>
          <w:r>
            <w:t>Code]</w:t>
          </w:r>
        </w:sdtContent>
      </w:sdt>
    </w:p>
    <w:p w14:paraId="52D0D8E2" w14:textId="58FE6F7B" w:rsidR="008A1FDD" w:rsidRDefault="006374C3">
      <w:r>
        <w:t>Dea</w:t>
      </w:r>
      <w:r w:rsidR="008A1FDD">
        <w:t>r Sir/Madam</w:t>
      </w:r>
    </w:p>
    <w:p w14:paraId="068AB7AD" w14:textId="2EC406FC" w:rsidR="005372A5" w:rsidRDefault="008A1FDD">
      <w:r>
        <w:t xml:space="preserve">I’m writing in reference with the job opening Software developer position with your firm. I’m very pleased to work with your company produces and am eager to </w:t>
      </w:r>
      <w:r w:rsidR="005372A5">
        <w:t>become</w:t>
      </w:r>
      <w:r>
        <w:t xml:space="preserve"> </w:t>
      </w:r>
      <w:bookmarkStart w:id="0" w:name="_GoBack"/>
      <w:bookmarkEnd w:id="0"/>
      <w:r>
        <w:t xml:space="preserve">a part of your team. I believe my knowledge and skills can be an asset to your </w:t>
      </w:r>
      <w:r w:rsidR="005372A5">
        <w:t>company, I have a strong desire to learn more and progress my studies in the field and I feel I could achieve this working for you.</w:t>
      </w:r>
    </w:p>
    <w:p w14:paraId="1C2F8391" w14:textId="599CD2C0" w:rsidR="005372A5" w:rsidRDefault="005372A5">
      <w:r>
        <w:t>I have studied Higher certificate in Information Technology (User Support Services) and I’m currently completing my Diploma (I’m on my 3</w:t>
      </w:r>
      <w:r w:rsidRPr="005372A5">
        <w:rPr>
          <w:vertAlign w:val="superscript"/>
        </w:rPr>
        <w:t>rd</w:t>
      </w:r>
      <w:r>
        <w:t xml:space="preserve"> year) in Software Development in Nelson Mandela University.</w:t>
      </w:r>
    </w:p>
    <w:p w14:paraId="704DFEF1" w14:textId="671395F5" w:rsidR="005372A5" w:rsidRDefault="005372A5">
      <w:r>
        <w:t>Thank you for taking time to read my resume and consider me for a position.</w:t>
      </w:r>
    </w:p>
    <w:p w14:paraId="0FA7E669" w14:textId="77777777" w:rsidR="00807E0B" w:rsidRDefault="006374C3">
      <w:pPr>
        <w:pStyle w:val="Closing"/>
      </w:pPr>
      <w:r>
        <w:t>Sincerely,</w:t>
      </w:r>
    </w:p>
    <w:p w14:paraId="06F08A4D" w14:textId="023565F2" w:rsidR="00807E0B" w:rsidRDefault="006374C3" w:rsidP="005372A5">
      <w:sdt>
        <w:sdtPr>
          <w:alias w:val="Your Name"/>
          <w:tag w:val=""/>
          <w:id w:val="1197042864"/>
          <w:placeholder>
            <w:docPart w:val="76685A90055D4C12A7F7F6A2059C450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A1FDD">
            <w:t>Ntomboxolo Mtsolong</w:t>
          </w:r>
        </w:sdtContent>
      </w:sdt>
      <w:r w:rsidR="005372A5">
        <w:t>o</w:t>
      </w:r>
    </w:p>
    <w:sectPr w:rsidR="00807E0B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10367" w14:textId="77777777" w:rsidR="006374C3" w:rsidRDefault="006374C3">
      <w:pPr>
        <w:spacing w:after="0" w:line="240" w:lineRule="auto"/>
      </w:pPr>
      <w:r>
        <w:separator/>
      </w:r>
    </w:p>
  </w:endnote>
  <w:endnote w:type="continuationSeparator" w:id="0">
    <w:p w14:paraId="2398B196" w14:textId="77777777" w:rsidR="006374C3" w:rsidRDefault="0063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80940" w14:textId="77777777" w:rsidR="00807E0B" w:rsidRDefault="006374C3">
    <w:pPr>
      <w:pStyle w:val="Footer"/>
    </w:pPr>
    <w:r>
      <w:rPr>
        <w:noProof/>
      </w:rPr>
      <mc:AlternateContent>
        <mc:Choice Requires="wps">
          <w:drawing>
            <wp:anchor distT="0" distB="0" distL="365760" distR="365760" simplePos="0" relativeHeight="251659264" behindDoc="0" locked="0" layoutInCell="1" allowOverlap="0" wp14:anchorId="2EBA8843" wp14:editId="450A3FF7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564B69" w14:textId="77777777" w:rsidR="00807E0B" w:rsidRDefault="006374C3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2EBA884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6A564B69" w14:textId="77777777" w:rsidR="00807E0B" w:rsidRDefault="006374C3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7D70A" w14:textId="77777777" w:rsidR="006374C3" w:rsidRDefault="006374C3">
      <w:pPr>
        <w:spacing w:after="0" w:line="240" w:lineRule="auto"/>
      </w:pPr>
      <w:r>
        <w:separator/>
      </w:r>
    </w:p>
  </w:footnote>
  <w:footnote w:type="continuationSeparator" w:id="0">
    <w:p w14:paraId="4015C4A2" w14:textId="77777777" w:rsidR="006374C3" w:rsidRDefault="0063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E2050" w14:textId="77777777" w:rsidR="00807E0B" w:rsidRDefault="006374C3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8480" behindDoc="1" locked="0" layoutInCell="1" allowOverlap="1" wp14:anchorId="4264AA19" wp14:editId="2ADE56F4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50DCEE8B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F0F17" w14:textId="77777777" w:rsidR="00807E0B" w:rsidRDefault="006374C3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6432" behindDoc="1" locked="0" layoutInCell="1" allowOverlap="1" wp14:anchorId="3544C777" wp14:editId="2AA4E6D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5EB3354A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DD"/>
    <w:rsid w:val="005372A5"/>
    <w:rsid w:val="006374C3"/>
    <w:rsid w:val="00807E0B"/>
    <w:rsid w:val="008A1FDD"/>
    <w:rsid w:val="00A2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67203"/>
  <w15:chartTrackingRefBased/>
  <w15:docId w15:val="{496B3387-BD65-4178-B0CC-59520DD3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2"/>
    <w:rPr>
      <w:caps/>
      <w:color w:val="969696" w:themeColor="accent3"/>
      <w:sz w:val="20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3C2501CA74B79BDA1A1CB35A09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B177F-EE85-48D9-B12D-7EA06C294D25}"/>
      </w:docPartPr>
      <w:docPartBody>
        <w:p w:rsidR="00000000" w:rsidRDefault="00A33F44">
          <w:pPr>
            <w:pStyle w:val="DEF3C2501CA74B79BDA1A1CB35A09A05"/>
          </w:pPr>
          <w:r>
            <w:t>[Click to select a date]</w:t>
          </w:r>
        </w:p>
      </w:docPartBody>
    </w:docPart>
    <w:docPart>
      <w:docPartPr>
        <w:name w:val="4402447601D040DFAE33F322E60CC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C8370-2D27-4C9F-8BB4-26C389312A8F}"/>
      </w:docPartPr>
      <w:docPartBody>
        <w:p w:rsidR="00000000" w:rsidRDefault="00A33F44">
          <w:pPr>
            <w:pStyle w:val="4402447601D040DFAE33F322E60CC69B"/>
          </w:pPr>
          <w:r>
            <w:t>[Recipient Name]</w:t>
          </w:r>
        </w:p>
      </w:docPartBody>
    </w:docPart>
    <w:docPart>
      <w:docPartPr>
        <w:name w:val="9454507868A84AB998AE8BC4360FD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72BC1-EC06-4BDB-AF27-25DE0107E8B8}"/>
      </w:docPartPr>
      <w:docPartBody>
        <w:p w:rsidR="00000000" w:rsidRDefault="00A33F44">
          <w:pPr>
            <w:pStyle w:val="9454507868A84AB998AE8BC4360FD535"/>
          </w:pPr>
          <w:r>
            <w:t>[Title]</w:t>
          </w:r>
        </w:p>
      </w:docPartBody>
    </w:docPart>
    <w:docPart>
      <w:docPartPr>
        <w:name w:val="78472F21A4FD4CDDA28D35E3F199F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70EF-6387-48EA-9F3A-EC016DCD6054}"/>
      </w:docPartPr>
      <w:docPartBody>
        <w:p w:rsidR="00000000" w:rsidRDefault="00A33F44">
          <w:pPr>
            <w:pStyle w:val="78472F21A4FD4CDDA28D35E3F199FCA8"/>
          </w:pPr>
          <w:r>
            <w:t>[Company Name]</w:t>
          </w:r>
        </w:p>
      </w:docPartBody>
    </w:docPart>
    <w:docPart>
      <w:docPartPr>
        <w:name w:val="C97A94D8A5554751B1FB996BDCE95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698AC-9696-4D74-9806-D1675DE4334D}"/>
      </w:docPartPr>
      <w:docPartBody>
        <w:p w:rsidR="00000000" w:rsidRDefault="00A33F44">
          <w:pPr>
            <w:pStyle w:val="C97A94D8A5554751B1FB996BDCE95300"/>
          </w:pPr>
          <w:r>
            <w:t>[Street Address]</w:t>
          </w:r>
        </w:p>
      </w:docPartBody>
    </w:docPart>
    <w:docPart>
      <w:docPartPr>
        <w:name w:val="B170926B7D45433EBCFCE9F1901AE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8937D-2904-4A9F-9C77-62467DDE0BDD}"/>
      </w:docPartPr>
      <w:docPartBody>
        <w:p w:rsidR="00000000" w:rsidRDefault="00A33F44">
          <w:pPr>
            <w:pStyle w:val="B170926B7D45433EBCFCE9F1901AE66D"/>
          </w:pPr>
          <w:r>
            <w:t>[City, ST Zip Code]</w:t>
          </w:r>
        </w:p>
      </w:docPartBody>
    </w:docPart>
    <w:docPart>
      <w:docPartPr>
        <w:name w:val="76685A90055D4C12A7F7F6A2059C4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27FF0-68AD-45C2-A8E9-18BDFAA26013}"/>
      </w:docPartPr>
      <w:docPartBody>
        <w:p w:rsidR="00000000" w:rsidRDefault="00A33F44">
          <w:pPr>
            <w:pStyle w:val="76685A90055D4C12A7F7F6A2059C450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44"/>
    <w:rsid w:val="00A3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3C2501CA74B79BDA1A1CB35A09A05">
    <w:name w:val="DEF3C2501CA74B79BDA1A1CB35A09A05"/>
  </w:style>
  <w:style w:type="paragraph" w:customStyle="1" w:styleId="4402447601D040DFAE33F322E60CC69B">
    <w:name w:val="4402447601D040DFAE33F322E60CC69B"/>
  </w:style>
  <w:style w:type="paragraph" w:customStyle="1" w:styleId="9454507868A84AB998AE8BC4360FD535">
    <w:name w:val="9454507868A84AB998AE8BC4360FD535"/>
  </w:style>
  <w:style w:type="paragraph" w:customStyle="1" w:styleId="78472F21A4FD4CDDA28D35E3F199FCA8">
    <w:name w:val="78472F21A4FD4CDDA28D35E3F199FCA8"/>
  </w:style>
  <w:style w:type="paragraph" w:customStyle="1" w:styleId="C97A94D8A5554751B1FB996BDCE95300">
    <w:name w:val="C97A94D8A5554751B1FB996BDCE95300"/>
  </w:style>
  <w:style w:type="paragraph" w:customStyle="1" w:styleId="B170926B7D45433EBCFCE9F1901AE66D">
    <w:name w:val="B170926B7D45433EBCFCE9F1901AE66D"/>
  </w:style>
  <w:style w:type="paragraph" w:customStyle="1" w:styleId="9F06247525584B6EA949E4D29A7D8E2F">
    <w:name w:val="9F06247525584B6EA949E4D29A7D8E2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95006A9E434A46DB86863B6FEAEBEBB2">
    <w:name w:val="95006A9E434A46DB86863B6FEAEBEBB2"/>
  </w:style>
  <w:style w:type="paragraph" w:customStyle="1" w:styleId="76685A90055D4C12A7F7F6A2059C4504">
    <w:name w:val="76685A90055D4C12A7F7F6A2059C4504"/>
  </w:style>
  <w:style w:type="paragraph" w:customStyle="1" w:styleId="F2C7D6649CED460AB20699395BBAF6F2">
    <w:name w:val="F2C7D6649CED460AB20699395BBAF6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05 Rholohlahla Street
Knysna 
6571</CompanyAddress>
  <CompanyPhone>0711251700</CompanyPhone>
  <CompanyFax/>
  <CompanyEmail>ntomboxolomtsolongo@gmail.com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B2287-F376-4E8C-B472-FD174463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</Template>
  <TotalTime>21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Ntomboxolo Mtsolong</dc:creator>
  <cp:keywords/>
  <cp:lastModifiedBy>NTOMBOXOLO MTSOLONGO</cp:lastModifiedBy>
  <cp:revision>1</cp:revision>
  <dcterms:created xsi:type="dcterms:W3CDTF">2019-12-20T11:01:00Z</dcterms:created>
  <dcterms:modified xsi:type="dcterms:W3CDTF">2019-12-20T11:22:00Z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